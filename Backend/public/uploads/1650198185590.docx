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D982" w14:textId="3DB05334" w:rsidR="00DD7436" w:rsidRDefault="00DD7436"/>
    <w:tbl>
      <w:tblPr>
        <w:tblpPr w:leftFromText="180" w:rightFromText="180" w:vertAnchor="text" w:horzAnchor="margin" w:tblpY="-7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DD7436" w:rsidRPr="00E45F9F" w14:paraId="60F5250B" w14:textId="77777777" w:rsidTr="00DD7436">
        <w:trPr>
          <w:trHeight w:val="4410"/>
        </w:trPr>
        <w:tc>
          <w:tcPr>
            <w:tcW w:w="3600" w:type="dxa"/>
          </w:tcPr>
          <w:p w14:paraId="79B3D9BD" w14:textId="489E04DA" w:rsidR="00DD7436" w:rsidRDefault="00DD7436" w:rsidP="00DD7436">
            <w:pPr>
              <w:pStyle w:val="Ttulo3"/>
            </w:pPr>
          </w:p>
          <w:p w14:paraId="79E39E5B" w14:textId="712CFE34" w:rsidR="00DD7436" w:rsidRDefault="00DD7436" w:rsidP="00DD7436"/>
          <w:p w14:paraId="6620F704" w14:textId="6CDDCC9C" w:rsidR="00DD7436" w:rsidRDefault="00C278C0" w:rsidP="0029197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3FF69D8" wp14:editId="7EAA18A1">
                  <wp:extent cx="1517650" cy="1786053"/>
                  <wp:effectExtent l="0" t="0" r="6350" b="5080"/>
                  <wp:docPr id="3" name="Imagen 3" descr="Hombre con barba y bigot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Hombre con barba y bigote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0" cy="1786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B7716" w14:textId="4C433159" w:rsidR="00DD7436" w:rsidRDefault="00DD7436" w:rsidP="00DD7436"/>
          <w:p w14:paraId="1DC31467" w14:textId="3D45501A" w:rsidR="00E45F9F" w:rsidRPr="00FA3D63" w:rsidRDefault="00E45F9F" w:rsidP="00E45F9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Full Stack developer with knowledge in React, Node.js, JavaScript</w:t>
            </w:r>
            <w:r>
              <w:rPr>
                <w:sz w:val="24"/>
                <w:szCs w:val="24"/>
                <w:lang w:val="en-US"/>
              </w:rPr>
              <w:t xml:space="preserve">, Express and .NET </w:t>
            </w:r>
          </w:p>
          <w:p w14:paraId="3CF59F93" w14:textId="26AB8968" w:rsidR="00154806" w:rsidRPr="00FA3D63" w:rsidRDefault="00154806" w:rsidP="00BF1F7E">
            <w:pPr>
              <w:jc w:val="both"/>
              <w:rPr>
                <w:sz w:val="24"/>
                <w:szCs w:val="24"/>
                <w:lang w:val="en-US"/>
              </w:rPr>
            </w:pPr>
            <w:r w:rsidRPr="00FA3D63">
              <w:rPr>
                <w:sz w:val="24"/>
                <w:szCs w:val="24"/>
                <w:lang w:val="en-US"/>
              </w:rPr>
              <w:t xml:space="preserve">Technician for several years in the telecommunication </w:t>
            </w:r>
            <w:r w:rsidR="005051C1" w:rsidRPr="00FA3D63">
              <w:rPr>
                <w:sz w:val="24"/>
                <w:szCs w:val="24"/>
                <w:lang w:val="en-US"/>
              </w:rPr>
              <w:t>area</w:t>
            </w:r>
            <w:r w:rsidRPr="00FA3D63">
              <w:rPr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FA3D63">
              <w:rPr>
                <w:sz w:val="24"/>
                <w:szCs w:val="24"/>
                <w:lang w:val="en-US"/>
              </w:rPr>
              <w:t>TV</w:t>
            </w:r>
            <w:proofErr w:type="gramEnd"/>
            <w:r w:rsidRPr="00FA3D63">
              <w:rPr>
                <w:sz w:val="24"/>
                <w:szCs w:val="24"/>
                <w:lang w:val="en-US"/>
              </w:rPr>
              <w:t xml:space="preserve"> and Data. Working on quality standards to bring the best solution on the field used method, </w:t>
            </w:r>
            <w:proofErr w:type="gramStart"/>
            <w:r w:rsidRPr="00FA3D63">
              <w:rPr>
                <w:sz w:val="24"/>
                <w:szCs w:val="24"/>
                <w:lang w:val="en-US"/>
              </w:rPr>
              <w:t>tools</w:t>
            </w:r>
            <w:proofErr w:type="gramEnd"/>
            <w:r w:rsidRPr="00FA3D63">
              <w:rPr>
                <w:sz w:val="24"/>
                <w:szCs w:val="24"/>
                <w:lang w:val="en-US"/>
              </w:rPr>
              <w:t xml:space="preserve"> and </w:t>
            </w:r>
            <w:r w:rsidR="005051C1" w:rsidRPr="00FA3D63">
              <w:rPr>
                <w:sz w:val="24"/>
                <w:szCs w:val="24"/>
                <w:lang w:val="en-US"/>
              </w:rPr>
              <w:t>specialized</w:t>
            </w:r>
            <w:r w:rsidRPr="00FA3D63">
              <w:rPr>
                <w:sz w:val="24"/>
                <w:szCs w:val="24"/>
                <w:lang w:val="en-US"/>
              </w:rPr>
              <w:t xml:space="preserve"> software</w:t>
            </w:r>
            <w:r w:rsidR="004C7452" w:rsidRPr="00FA3D63">
              <w:rPr>
                <w:sz w:val="24"/>
                <w:szCs w:val="24"/>
                <w:lang w:val="en-US"/>
              </w:rPr>
              <w:t>.</w:t>
            </w:r>
            <w:r w:rsidR="006C499D">
              <w:rPr>
                <w:sz w:val="24"/>
                <w:szCs w:val="24"/>
                <w:lang w:val="en-US"/>
              </w:rPr>
              <w:t xml:space="preserve"> </w:t>
            </w:r>
          </w:p>
          <w:p w14:paraId="576C7695" w14:textId="2AA94A88" w:rsidR="00154806" w:rsidRPr="006C499D" w:rsidRDefault="00154806" w:rsidP="00154806">
            <w:pPr>
              <w:pStyle w:val="Ttulo3"/>
              <w:rPr>
                <w:lang w:val="en-US"/>
              </w:rPr>
            </w:pPr>
            <w:r w:rsidRPr="006C499D">
              <w:rPr>
                <w:lang w:val="en-US"/>
              </w:rPr>
              <w:t>SKILLS</w:t>
            </w:r>
          </w:p>
          <w:p w14:paraId="29FA0F5E" w14:textId="6A12B40E" w:rsidR="008D448E" w:rsidRPr="00A77360" w:rsidRDefault="00925F52" w:rsidP="008D448E">
            <w:pPr>
              <w:rPr>
                <w:lang w:val="en-US"/>
              </w:rPr>
            </w:pPr>
            <w:r w:rsidRPr="00A77360">
              <w:rPr>
                <w:lang w:val="en-US"/>
              </w:rPr>
              <w:t>Intermedium</w:t>
            </w:r>
            <w:r w:rsidR="008C4C7C">
              <w:rPr>
                <w:lang w:val="en-US"/>
              </w:rPr>
              <w:t xml:space="preserve"> English (B2)</w:t>
            </w:r>
          </w:p>
          <w:p w14:paraId="792C6143" w14:textId="09B04129" w:rsidR="008D448E" w:rsidRPr="00A77360" w:rsidRDefault="00F26F58" w:rsidP="008D448E">
            <w:pPr>
              <w:rPr>
                <w:lang w:val="en-US"/>
              </w:rPr>
            </w:pPr>
            <w:r w:rsidRPr="00A77360">
              <w:rPr>
                <w:lang w:val="en-US"/>
              </w:rPr>
              <w:t>JavaScript</w:t>
            </w:r>
          </w:p>
          <w:p w14:paraId="369C388F" w14:textId="77777777" w:rsidR="008D448E" w:rsidRPr="00BF1F7E" w:rsidRDefault="008D448E" w:rsidP="008D448E">
            <w:pPr>
              <w:rPr>
                <w:lang w:val="en-US"/>
              </w:rPr>
            </w:pPr>
            <w:r w:rsidRPr="00BF1F7E">
              <w:rPr>
                <w:lang w:val="en-US"/>
              </w:rPr>
              <w:t>HTML</w:t>
            </w:r>
          </w:p>
          <w:p w14:paraId="22328B1C" w14:textId="0F24D54A" w:rsidR="008D448E" w:rsidRDefault="008D448E" w:rsidP="008D448E">
            <w:pPr>
              <w:rPr>
                <w:lang w:val="en-US"/>
              </w:rPr>
            </w:pPr>
            <w:r w:rsidRPr="00BF1F7E">
              <w:rPr>
                <w:lang w:val="en-US"/>
              </w:rPr>
              <w:t>CSS</w:t>
            </w:r>
          </w:p>
          <w:p w14:paraId="7C90A6F3" w14:textId="77777777" w:rsidR="00E45F9F" w:rsidRPr="00F416BA" w:rsidRDefault="00E45F9F" w:rsidP="00E45F9F">
            <w:pPr>
              <w:rPr>
                <w:lang w:val="en-US"/>
              </w:rPr>
            </w:pPr>
            <w:r w:rsidRPr="00F416BA">
              <w:rPr>
                <w:lang w:val="en-US"/>
              </w:rPr>
              <w:t>Node.js</w:t>
            </w:r>
          </w:p>
          <w:p w14:paraId="5461BBED" w14:textId="77777777" w:rsidR="00E45F9F" w:rsidRPr="00154806" w:rsidRDefault="00E45F9F" w:rsidP="00E45F9F">
            <w:pPr>
              <w:rPr>
                <w:lang w:val="en-US"/>
              </w:rPr>
            </w:pPr>
            <w:r w:rsidRPr="00154806">
              <w:rPr>
                <w:lang w:val="en-US"/>
              </w:rPr>
              <w:t>React</w:t>
            </w:r>
          </w:p>
          <w:p w14:paraId="080F7DC1" w14:textId="77777777" w:rsidR="008D448E" w:rsidRPr="004B402C" w:rsidRDefault="008D448E" w:rsidP="008D448E">
            <w:pPr>
              <w:rPr>
                <w:lang w:val="en-US"/>
              </w:rPr>
            </w:pPr>
            <w:r w:rsidRPr="004B402C">
              <w:rPr>
                <w:lang w:val="en-US"/>
              </w:rPr>
              <w:t>Expres</w:t>
            </w:r>
            <w:r>
              <w:rPr>
                <w:lang w:val="en-US"/>
              </w:rPr>
              <w:t>s</w:t>
            </w:r>
          </w:p>
          <w:p w14:paraId="5557FAA7" w14:textId="77777777" w:rsidR="008D448E" w:rsidRPr="004B402C" w:rsidRDefault="008D448E" w:rsidP="008D448E">
            <w:pPr>
              <w:rPr>
                <w:lang w:val="en-US"/>
              </w:rPr>
            </w:pPr>
            <w:r w:rsidRPr="004B402C">
              <w:rPr>
                <w:lang w:val="en-US"/>
              </w:rPr>
              <w:t>GIT</w:t>
            </w:r>
          </w:p>
          <w:p w14:paraId="2B37B295" w14:textId="79A5EE99" w:rsidR="008D448E" w:rsidRPr="004B402C" w:rsidRDefault="008D448E" w:rsidP="008D448E">
            <w:pPr>
              <w:rPr>
                <w:lang w:val="en-US"/>
              </w:rPr>
            </w:pPr>
            <w:r w:rsidRPr="004B402C">
              <w:rPr>
                <w:lang w:val="en-US"/>
              </w:rPr>
              <w:t>SQL</w:t>
            </w:r>
            <w:r w:rsidR="00E45F9F">
              <w:rPr>
                <w:lang w:val="en-US"/>
              </w:rPr>
              <w:t>/NoSQL</w:t>
            </w:r>
          </w:p>
          <w:p w14:paraId="12CAD6C6" w14:textId="77777777" w:rsidR="008D448E" w:rsidRPr="004B402C" w:rsidRDefault="008D448E" w:rsidP="008D448E">
            <w:pPr>
              <w:rPr>
                <w:lang w:val="en-US"/>
              </w:rPr>
            </w:pPr>
            <w:r w:rsidRPr="004B402C">
              <w:rPr>
                <w:lang w:val="en-US"/>
              </w:rPr>
              <w:t>Jira</w:t>
            </w:r>
          </w:p>
          <w:p w14:paraId="7FBFB1D2" w14:textId="19803034" w:rsidR="00DD7436" w:rsidRPr="00154806" w:rsidRDefault="008D448E" w:rsidP="008D448E">
            <w:pPr>
              <w:rPr>
                <w:lang w:val="en-US"/>
              </w:rPr>
            </w:pPr>
            <w:r w:rsidRPr="00154806">
              <w:rPr>
                <w:lang w:val="en-US"/>
              </w:rPr>
              <w:t>SCRUM</w:t>
            </w:r>
          </w:p>
          <w:p w14:paraId="1007B801" w14:textId="31E9F4A9" w:rsidR="00DD7436" w:rsidRPr="00154806" w:rsidRDefault="00DD7436" w:rsidP="00DD7436">
            <w:pPr>
              <w:pStyle w:val="Ttulo3"/>
              <w:rPr>
                <w:lang w:val="en-US"/>
              </w:rPr>
            </w:pPr>
          </w:p>
          <w:p w14:paraId="132AA734" w14:textId="3857E70C" w:rsidR="00DD7436" w:rsidRPr="00E45F9F" w:rsidRDefault="00154806" w:rsidP="00E45F9F">
            <w:pPr>
              <w:pStyle w:val="Ttulo3"/>
              <w:rPr>
                <w:lang w:val="en-US"/>
              </w:rPr>
            </w:pPr>
            <w:r w:rsidRPr="00E45F9F">
              <w:rPr>
                <w:lang w:val="en-US"/>
              </w:rPr>
              <w:t>PHONE:</w:t>
            </w:r>
          </w:p>
          <w:p w14:paraId="665D2924" w14:textId="636CA318" w:rsidR="00DD7436" w:rsidRPr="00BF1F7E" w:rsidRDefault="0076552C" w:rsidP="00DD7436">
            <w:pPr>
              <w:rPr>
                <w:lang w:val="en-US"/>
              </w:rPr>
            </w:pPr>
            <w:r w:rsidRPr="00BF1F7E">
              <w:rPr>
                <w:lang w:val="en-US"/>
              </w:rPr>
              <w:t xml:space="preserve">+48 </w:t>
            </w:r>
            <w:r w:rsidR="00E45F9F">
              <w:rPr>
                <w:lang w:val="en-US"/>
              </w:rPr>
              <w:t>728269028</w:t>
            </w:r>
          </w:p>
          <w:p w14:paraId="14E589D5" w14:textId="779D3E01" w:rsidR="00DD7436" w:rsidRPr="00E45F9F" w:rsidRDefault="009E3175" w:rsidP="00E45F9F">
            <w:pPr>
              <w:pStyle w:val="Ttulo3"/>
              <w:rPr>
                <w:lang w:val="en-US"/>
              </w:rPr>
            </w:pPr>
            <w:r w:rsidRPr="00E45F9F">
              <w:rPr>
                <w:lang w:val="en-US"/>
              </w:rPr>
              <w:t>Git</w:t>
            </w:r>
            <w:r w:rsidR="00B12CE7" w:rsidRPr="00E45F9F">
              <w:rPr>
                <w:lang w:val="en-US"/>
              </w:rPr>
              <w:t>-</w:t>
            </w:r>
            <w:r w:rsidR="0088493E" w:rsidRPr="00E45F9F">
              <w:rPr>
                <w:lang w:val="en-US"/>
              </w:rPr>
              <w:t>H</w:t>
            </w:r>
            <w:r w:rsidR="00B12CE7" w:rsidRPr="00E45F9F">
              <w:rPr>
                <w:lang w:val="en-US"/>
              </w:rPr>
              <w:t>ub:</w:t>
            </w:r>
          </w:p>
          <w:p w14:paraId="66609C01" w14:textId="798E6DA0" w:rsidR="0088493E" w:rsidRPr="00BF1F7E" w:rsidRDefault="0088493E" w:rsidP="00DD7436">
            <w:pPr>
              <w:rPr>
                <w:lang w:val="en-US"/>
              </w:rPr>
            </w:pPr>
            <w:r w:rsidRPr="00BF1F7E">
              <w:rPr>
                <w:lang w:val="en-US"/>
              </w:rPr>
              <w:t>https://github.com/maxt0d0nt</w:t>
            </w:r>
          </w:p>
          <w:p w14:paraId="44E56055" w14:textId="77777777" w:rsidR="00DD7436" w:rsidRPr="00BF1F7E" w:rsidRDefault="00DD7436" w:rsidP="00DD7436">
            <w:pPr>
              <w:rPr>
                <w:lang w:val="en-US"/>
              </w:rPr>
            </w:pPr>
          </w:p>
          <w:p w14:paraId="2EAD804F" w14:textId="33D225D5" w:rsidR="00DD7436" w:rsidRPr="007C3FFD" w:rsidRDefault="00154806" w:rsidP="00DD7436">
            <w:pPr>
              <w:rPr>
                <w:rFonts w:eastAsiaTheme="majorEastAsia" w:cstheme="majorBidi"/>
                <w:b/>
                <w:caps/>
                <w:color w:val="548AB7" w:themeColor="accent1" w:themeShade="BF"/>
                <w:sz w:val="22"/>
                <w:szCs w:val="24"/>
                <w:lang w:val="en-US"/>
              </w:rPr>
            </w:pPr>
            <w:r w:rsidRPr="007C3FFD">
              <w:rPr>
                <w:rFonts w:eastAsiaTheme="majorEastAsia" w:cstheme="majorBidi"/>
                <w:b/>
                <w:caps/>
                <w:color w:val="548AB7" w:themeColor="accent1" w:themeShade="BF"/>
                <w:sz w:val="22"/>
                <w:szCs w:val="24"/>
                <w:lang w:val="en-US"/>
              </w:rPr>
              <w:t>E</w:t>
            </w:r>
            <w:r w:rsidRPr="00E45F9F">
              <w:rPr>
                <w:rFonts w:eastAsiaTheme="majorEastAsia" w:cstheme="majorBidi"/>
                <w:b/>
                <w:caps/>
                <w:color w:val="548AB7" w:themeColor="accent1" w:themeShade="BF"/>
                <w:sz w:val="22"/>
                <w:szCs w:val="24"/>
                <w:lang w:val="en-US"/>
              </w:rPr>
              <w:t>-MAIL:</w:t>
            </w:r>
          </w:p>
          <w:p w14:paraId="5B298D59" w14:textId="67CC4A9B" w:rsidR="00DD7436" w:rsidRPr="00E45F9F" w:rsidRDefault="00B12CE7" w:rsidP="00DD7436">
            <w:pPr>
              <w:rPr>
                <w:lang w:val="en-US"/>
              </w:rPr>
            </w:pPr>
            <w:r w:rsidRPr="00E45F9F">
              <w:rPr>
                <w:lang w:val="en-US"/>
              </w:rPr>
              <w:t>ascaniomax</w:t>
            </w:r>
            <w:r w:rsidR="00E45F9F" w:rsidRPr="00E45F9F">
              <w:rPr>
                <w:lang w:val="en-US"/>
              </w:rPr>
              <w:t>antonio</w:t>
            </w:r>
            <w:r w:rsidRPr="00E45F9F">
              <w:rPr>
                <w:lang w:val="en-US"/>
              </w:rPr>
              <w:t>@gmail.com</w:t>
            </w:r>
          </w:p>
          <w:p w14:paraId="4BD89D63" w14:textId="77777777" w:rsidR="00DD7436" w:rsidRPr="00E45F9F" w:rsidRDefault="00DD7436" w:rsidP="00DD7436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720" w:type="dxa"/>
          </w:tcPr>
          <w:p w14:paraId="501AC8FD" w14:textId="77777777" w:rsidR="00DD7436" w:rsidRPr="00E45F9F" w:rsidRDefault="00DD7436" w:rsidP="00DD7436">
            <w:pPr>
              <w:tabs>
                <w:tab w:val="left" w:pos="990"/>
              </w:tabs>
              <w:rPr>
                <w:sz w:val="40"/>
                <w:szCs w:val="40"/>
                <w:lang w:val="en-US"/>
              </w:rPr>
            </w:pPr>
          </w:p>
        </w:tc>
        <w:tc>
          <w:tcPr>
            <w:tcW w:w="6470" w:type="dxa"/>
          </w:tcPr>
          <w:p w14:paraId="2E9D780A" w14:textId="77777777" w:rsidR="00DD7436" w:rsidRPr="001D1819" w:rsidRDefault="00DD7436" w:rsidP="00DD7436">
            <w:pPr>
              <w:pStyle w:val="Ttulo2"/>
              <w:rPr>
                <w:sz w:val="44"/>
                <w:szCs w:val="44"/>
                <w:lang w:val="en-US"/>
              </w:rPr>
            </w:pPr>
            <w:r w:rsidRPr="001D1819">
              <w:rPr>
                <w:sz w:val="44"/>
                <w:szCs w:val="44"/>
                <w:lang w:val="en-US"/>
              </w:rPr>
              <w:t>MAX ANTONIO ASCANIO GONZALEZ</w:t>
            </w:r>
          </w:p>
          <w:p w14:paraId="25E6DB9D" w14:textId="77777777" w:rsidR="007A35E9" w:rsidRDefault="00DD7436" w:rsidP="00DD7436">
            <w:pPr>
              <w:pStyle w:val="Ttulo2"/>
              <w:rPr>
                <w:lang w:val="en-US"/>
              </w:rPr>
            </w:pPr>
            <w:r w:rsidRPr="001D1819">
              <w:rPr>
                <w:lang w:val="en-US"/>
              </w:rPr>
              <w:t xml:space="preserve">FULL STACK DEVELOPER | BROADCAST OPERATOR </w:t>
            </w:r>
          </w:p>
          <w:p w14:paraId="73A4C0E8" w14:textId="77777777" w:rsidR="007A35E9" w:rsidRPr="007A35E9" w:rsidRDefault="00897EE0" w:rsidP="00DD7436">
            <w:pPr>
              <w:pStyle w:val="Ttulo2"/>
              <w:rPr>
                <w:sz w:val="16"/>
                <w:szCs w:val="16"/>
                <w:lang w:val="en-US"/>
              </w:rPr>
            </w:pPr>
            <w:r w:rsidRPr="007A35E9">
              <w:rPr>
                <w:sz w:val="16"/>
                <w:szCs w:val="16"/>
                <w:lang w:val="en-US"/>
              </w:rPr>
              <w:t>warzawa, poland</w:t>
            </w:r>
            <w:r w:rsidR="007A35E9" w:rsidRPr="007A35E9">
              <w:rPr>
                <w:sz w:val="16"/>
                <w:szCs w:val="16"/>
                <w:lang w:val="en-US"/>
              </w:rPr>
              <w:t xml:space="preserve"> </w:t>
            </w:r>
          </w:p>
          <w:p w14:paraId="6C2EAD3B" w14:textId="0A0D45B8" w:rsidR="001D1819" w:rsidRPr="007A35E9" w:rsidRDefault="007A35E9" w:rsidP="00DD7436">
            <w:pPr>
              <w:pStyle w:val="Ttulo2"/>
              <w:rPr>
                <w:sz w:val="16"/>
                <w:szCs w:val="16"/>
                <w:lang w:val="en-US"/>
              </w:rPr>
            </w:pPr>
            <w:r w:rsidRPr="007A35E9">
              <w:rPr>
                <w:sz w:val="16"/>
                <w:szCs w:val="16"/>
                <w:lang w:val="en-US"/>
              </w:rPr>
              <w:t>l</w:t>
            </w:r>
            <w:r w:rsidR="000F5F7D">
              <w:rPr>
                <w:sz w:val="16"/>
                <w:szCs w:val="16"/>
                <w:lang w:val="en-US"/>
              </w:rPr>
              <w:t>a</w:t>
            </w:r>
            <w:r w:rsidRPr="007A35E9">
              <w:rPr>
                <w:sz w:val="16"/>
                <w:szCs w:val="16"/>
                <w:lang w:val="en-US"/>
              </w:rPr>
              <w:t>nguage</w:t>
            </w:r>
            <w:r w:rsidR="000F5F7D">
              <w:rPr>
                <w:sz w:val="16"/>
                <w:szCs w:val="16"/>
                <w:lang w:val="en-US"/>
              </w:rPr>
              <w:t>s</w:t>
            </w:r>
            <w:r w:rsidRPr="007A35E9">
              <w:rPr>
                <w:sz w:val="16"/>
                <w:szCs w:val="16"/>
                <w:lang w:val="en-US"/>
              </w:rPr>
              <w:t>: spanish/english</w:t>
            </w:r>
          </w:p>
          <w:p w14:paraId="2791B79B" w14:textId="0B0C2687" w:rsidR="00DD7436" w:rsidRPr="001D1819" w:rsidRDefault="00073704" w:rsidP="00DD7436">
            <w:pPr>
              <w:pStyle w:val="Ttulo2"/>
              <w:rPr>
                <w:lang w:val="en-US"/>
              </w:rPr>
            </w:pPr>
            <w:r w:rsidRPr="001D1819">
              <w:rPr>
                <w:lang w:val="en-US"/>
              </w:rPr>
              <w:t>Education</w:t>
            </w:r>
          </w:p>
          <w:p w14:paraId="1C3D7EF7" w14:textId="5A4532F3" w:rsidR="00DD7436" w:rsidRPr="00734D19" w:rsidRDefault="00133EA6" w:rsidP="00DD7436">
            <w:pPr>
              <w:rPr>
                <w:sz w:val="24"/>
                <w:szCs w:val="24"/>
                <w:lang w:val="en-US"/>
              </w:rPr>
            </w:pPr>
            <w:r w:rsidRPr="00734D19">
              <w:rPr>
                <w:lang w:val="en-US"/>
              </w:rPr>
              <w:t>I</w:t>
            </w:r>
            <w:r w:rsidR="00DD7436" w:rsidRPr="00734D19">
              <w:rPr>
                <w:sz w:val="24"/>
                <w:szCs w:val="24"/>
                <w:lang w:val="en-US"/>
              </w:rPr>
              <w:t xml:space="preserve">nstituto </w:t>
            </w:r>
            <w:proofErr w:type="spellStart"/>
            <w:r w:rsidR="00DD7436" w:rsidRPr="00734D19">
              <w:rPr>
                <w:sz w:val="24"/>
                <w:szCs w:val="24"/>
                <w:lang w:val="en-US"/>
              </w:rPr>
              <w:t>Tecnológico</w:t>
            </w:r>
            <w:proofErr w:type="spellEnd"/>
            <w:r w:rsidR="00DD7436" w:rsidRPr="00734D19">
              <w:rPr>
                <w:sz w:val="24"/>
                <w:szCs w:val="24"/>
                <w:lang w:val="en-US"/>
              </w:rPr>
              <w:t xml:space="preserve"> PASCAL</w:t>
            </w:r>
          </w:p>
          <w:p w14:paraId="7E3C9268" w14:textId="7476161C" w:rsidR="00DD7436" w:rsidRPr="00734D19" w:rsidRDefault="00DD7436" w:rsidP="00DD7436">
            <w:pPr>
              <w:rPr>
                <w:lang w:val="en-US"/>
              </w:rPr>
            </w:pPr>
            <w:r w:rsidRPr="00734D19">
              <w:rPr>
                <w:lang w:val="en-US"/>
              </w:rPr>
              <w:t>Mar</w:t>
            </w:r>
            <w:r w:rsidR="00C3524F" w:rsidRPr="00734D19">
              <w:rPr>
                <w:lang w:val="en-US"/>
              </w:rPr>
              <w:t>ch</w:t>
            </w:r>
            <w:r w:rsidRPr="00734D19">
              <w:rPr>
                <w:lang w:val="en-US"/>
              </w:rPr>
              <w:t xml:space="preserve"> 2000 – Ma</w:t>
            </w:r>
            <w:r w:rsidR="00C3524F" w:rsidRPr="00734D19">
              <w:rPr>
                <w:lang w:val="en-US"/>
              </w:rPr>
              <w:t>y</w:t>
            </w:r>
            <w:r w:rsidRPr="00734D19">
              <w:rPr>
                <w:lang w:val="en-US"/>
              </w:rPr>
              <w:t xml:space="preserve"> 2003</w:t>
            </w:r>
          </w:p>
          <w:p w14:paraId="74C9A753" w14:textId="77777777" w:rsidR="00DD7436" w:rsidRPr="007730E4" w:rsidRDefault="00DD7436" w:rsidP="00DD7436">
            <w:pPr>
              <w:rPr>
                <w:b/>
                <w:bCs/>
                <w:lang w:val="en-US"/>
              </w:rPr>
            </w:pPr>
            <w:r w:rsidRPr="007730E4">
              <w:rPr>
                <w:b/>
                <w:bCs/>
                <w:lang w:val="en-US"/>
              </w:rPr>
              <w:t>Electronic Telecommunications Technician</w:t>
            </w:r>
          </w:p>
          <w:p w14:paraId="77250B9E" w14:textId="77777777" w:rsidR="00DD7436" w:rsidRPr="007730E4" w:rsidRDefault="00DD7436" w:rsidP="00DD7436">
            <w:pPr>
              <w:rPr>
                <w:lang w:val="en-US"/>
              </w:rPr>
            </w:pPr>
          </w:p>
          <w:p w14:paraId="43B16CF9" w14:textId="77777777" w:rsidR="00DD7436" w:rsidRPr="00AE07CA" w:rsidRDefault="00DD7436" w:rsidP="00DD7436">
            <w:pPr>
              <w:rPr>
                <w:sz w:val="24"/>
                <w:szCs w:val="24"/>
                <w:lang w:val="en-US"/>
              </w:rPr>
            </w:pPr>
            <w:r w:rsidRPr="00AE07CA">
              <w:rPr>
                <w:sz w:val="24"/>
                <w:szCs w:val="24"/>
                <w:lang w:val="en-US"/>
              </w:rPr>
              <w:t>Digital House</w:t>
            </w:r>
          </w:p>
          <w:p w14:paraId="08AE5A29" w14:textId="7E8086DF" w:rsidR="00DD7436" w:rsidRPr="00AE07CA" w:rsidRDefault="00C71C09" w:rsidP="00DD7436">
            <w:pPr>
              <w:rPr>
                <w:lang w:val="en-US"/>
              </w:rPr>
            </w:pPr>
            <w:r>
              <w:rPr>
                <w:lang w:val="en-US"/>
              </w:rPr>
              <w:t>August</w:t>
            </w:r>
            <w:r w:rsidR="00C3524F">
              <w:rPr>
                <w:lang w:val="en-US"/>
              </w:rPr>
              <w:t xml:space="preserve"> 2021 – February 2022</w:t>
            </w:r>
          </w:p>
          <w:p w14:paraId="23C5983C" w14:textId="74242417" w:rsidR="00DD7436" w:rsidRPr="00734D19" w:rsidRDefault="00DD7436" w:rsidP="00DD7436">
            <w:pPr>
              <w:rPr>
                <w:b/>
                <w:bCs/>
                <w:lang w:val="en-US"/>
              </w:rPr>
            </w:pPr>
            <w:r w:rsidRPr="00734D19">
              <w:rPr>
                <w:b/>
                <w:bCs/>
                <w:lang w:val="en-US"/>
              </w:rPr>
              <w:t>Full Stack Developer</w:t>
            </w:r>
          </w:p>
          <w:p w14:paraId="29898942" w14:textId="1C63690B" w:rsidR="00BF1F7E" w:rsidRPr="00734D19" w:rsidRDefault="00BF1F7E" w:rsidP="00DD7436">
            <w:pPr>
              <w:rPr>
                <w:b/>
                <w:bCs/>
                <w:lang w:val="en-US"/>
              </w:rPr>
            </w:pPr>
          </w:p>
          <w:p w14:paraId="2CC18A16" w14:textId="592553FA" w:rsidR="00BF1F7E" w:rsidRPr="00734D19" w:rsidRDefault="0071229E" w:rsidP="00DD7436">
            <w:pPr>
              <w:rPr>
                <w:sz w:val="24"/>
                <w:szCs w:val="24"/>
                <w:lang w:val="en-US"/>
              </w:rPr>
            </w:pPr>
            <w:r w:rsidRPr="00734D19">
              <w:rPr>
                <w:sz w:val="24"/>
                <w:szCs w:val="24"/>
                <w:lang w:val="en-US"/>
              </w:rPr>
              <w:t xml:space="preserve">Universidad </w:t>
            </w:r>
            <w:proofErr w:type="spellStart"/>
            <w:r w:rsidR="00F26F58" w:rsidRPr="00734D19">
              <w:rPr>
                <w:sz w:val="24"/>
                <w:szCs w:val="24"/>
                <w:lang w:val="en-US"/>
              </w:rPr>
              <w:t>Tecnológica</w:t>
            </w:r>
            <w:proofErr w:type="spellEnd"/>
            <w:r w:rsidRPr="00734D19">
              <w:rPr>
                <w:sz w:val="24"/>
                <w:szCs w:val="24"/>
                <w:lang w:val="en-US"/>
              </w:rPr>
              <w:t xml:space="preserve"> N</w:t>
            </w:r>
            <w:r w:rsidR="00C3524F" w:rsidRPr="00734D19">
              <w:rPr>
                <w:sz w:val="24"/>
                <w:szCs w:val="24"/>
                <w:lang w:val="en-US"/>
              </w:rPr>
              <w:t>a</w:t>
            </w:r>
            <w:r w:rsidRPr="00734D19">
              <w:rPr>
                <w:sz w:val="24"/>
                <w:szCs w:val="24"/>
                <w:lang w:val="en-US"/>
              </w:rPr>
              <w:t>cional (U. T. N)</w:t>
            </w:r>
          </w:p>
          <w:p w14:paraId="5CBC519F" w14:textId="53CB071D" w:rsidR="00C3524F" w:rsidRPr="00C3524F" w:rsidRDefault="00C3524F" w:rsidP="00DD7436">
            <w:pPr>
              <w:rPr>
                <w:lang w:val="en-US"/>
              </w:rPr>
            </w:pPr>
            <w:r w:rsidRPr="00C3524F">
              <w:rPr>
                <w:lang w:val="en-US"/>
              </w:rPr>
              <w:t>currently</w:t>
            </w:r>
          </w:p>
          <w:p w14:paraId="62C9AAD1" w14:textId="7268CF80" w:rsidR="00C3524F" w:rsidRPr="00C3524F" w:rsidRDefault="00C3524F" w:rsidP="00DD7436">
            <w:pPr>
              <w:rPr>
                <w:b/>
                <w:bCs/>
                <w:lang w:val="en-US"/>
              </w:rPr>
            </w:pPr>
            <w:r w:rsidRPr="00C3524F">
              <w:rPr>
                <w:b/>
                <w:bCs/>
                <w:lang w:val="en-US"/>
              </w:rPr>
              <w:t>.NET</w:t>
            </w:r>
          </w:p>
          <w:p w14:paraId="632AFBCD" w14:textId="55B8A65F" w:rsidR="00B83D27" w:rsidRPr="00BF1F7E" w:rsidRDefault="007A56A5" w:rsidP="00B83D27">
            <w:pPr>
              <w:pStyle w:val="Ttulo3"/>
              <w:rPr>
                <w:bCs/>
                <w:color w:val="auto"/>
                <w:szCs w:val="26"/>
                <w:lang w:val="en-US" w:bidi="es-ES"/>
              </w:rPr>
            </w:pPr>
            <w:r>
              <w:rPr>
                <w:bCs/>
                <w:noProof/>
                <w:color w:val="auto"/>
                <w:szCs w:val="26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3954C6" wp14:editId="5335A4F4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316230</wp:posOffset>
                      </wp:positionV>
                      <wp:extent cx="3892550" cy="19050"/>
                      <wp:effectExtent l="0" t="0" r="3175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92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2DC6D5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24.9pt" to="308.9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" strokecolor="#94b6d2 [3204]" strokeweight="1pt">
                      <v:stroke joinstyle="miter"/>
                    </v:line>
                  </w:pict>
                </mc:Fallback>
              </mc:AlternateContent>
            </w:r>
            <w:r w:rsidR="00B83D27" w:rsidRPr="00BF1F7E">
              <w:rPr>
                <w:bCs/>
                <w:color w:val="auto"/>
                <w:szCs w:val="26"/>
                <w:lang w:val="en-US" w:bidi="es-ES"/>
              </w:rPr>
              <w:t>EXPERIENCE</w:t>
            </w:r>
          </w:p>
          <w:p w14:paraId="1FD6EECA" w14:textId="77777777" w:rsidR="001D1819" w:rsidRDefault="001D1819" w:rsidP="00AE7434">
            <w:pPr>
              <w:pStyle w:val="Ttulo4"/>
              <w:rPr>
                <w:bCs/>
                <w:sz w:val="22"/>
                <w:lang w:val="en-US"/>
              </w:rPr>
            </w:pPr>
          </w:p>
          <w:p w14:paraId="3DAC80EE" w14:textId="7333A892" w:rsidR="00AE7434" w:rsidRPr="007A56A5" w:rsidRDefault="00AE7434" w:rsidP="00AE7434">
            <w:pPr>
              <w:pStyle w:val="Ttulo4"/>
              <w:rPr>
                <w:bCs/>
                <w:sz w:val="22"/>
                <w:lang w:val="en-US"/>
              </w:rPr>
            </w:pPr>
            <w:r w:rsidRPr="007A56A5">
              <w:rPr>
                <w:bCs/>
                <w:sz w:val="22"/>
                <w:lang w:val="en-US"/>
              </w:rPr>
              <w:t>Broadcast Operator</w:t>
            </w:r>
          </w:p>
          <w:p w14:paraId="1DDB0CB2" w14:textId="77777777" w:rsidR="00AE7434" w:rsidRPr="007A56A5" w:rsidRDefault="00AE7434" w:rsidP="00AE7434">
            <w:pPr>
              <w:rPr>
                <w:sz w:val="22"/>
                <w:lang w:val="en-US"/>
              </w:rPr>
            </w:pPr>
            <w:r w:rsidRPr="007A56A5">
              <w:rPr>
                <w:sz w:val="22"/>
                <w:lang w:val="en-US"/>
              </w:rPr>
              <w:t xml:space="preserve">DIRECTV </w:t>
            </w:r>
          </w:p>
          <w:p w14:paraId="7782C128" w14:textId="77777777" w:rsidR="00AE7434" w:rsidRPr="007A56A5" w:rsidRDefault="00AE7434" w:rsidP="00AE7434">
            <w:pPr>
              <w:rPr>
                <w:sz w:val="22"/>
                <w:lang w:val="en-US"/>
              </w:rPr>
            </w:pPr>
            <w:r w:rsidRPr="007A56A5">
              <w:rPr>
                <w:sz w:val="22"/>
                <w:lang w:val="en-US"/>
              </w:rPr>
              <w:t>Jul 2014 – Currently</w:t>
            </w:r>
          </w:p>
          <w:p w14:paraId="6E391A15" w14:textId="77777777" w:rsidR="00AE7434" w:rsidRPr="007A56A5" w:rsidRDefault="00AE7434" w:rsidP="00AE7434">
            <w:pPr>
              <w:rPr>
                <w:sz w:val="22"/>
                <w:lang w:val="en-US"/>
              </w:rPr>
            </w:pPr>
            <w:r w:rsidRPr="007A56A5">
              <w:rPr>
                <w:sz w:val="22"/>
                <w:lang w:val="en-US"/>
              </w:rPr>
              <w:t>Buenos Aires, Argentina</w:t>
            </w:r>
          </w:p>
          <w:p w14:paraId="1FAA8FE4" w14:textId="77777777" w:rsidR="00AE7434" w:rsidRPr="007A56A5" w:rsidRDefault="00AE7434" w:rsidP="00C71C09">
            <w:pPr>
              <w:rPr>
                <w:sz w:val="22"/>
                <w:lang w:val="en-US"/>
              </w:rPr>
            </w:pPr>
            <w:r w:rsidRPr="007A56A5">
              <w:rPr>
                <w:sz w:val="22"/>
                <w:lang w:val="en-US"/>
              </w:rPr>
              <w:t>* Transmission of TV signals under quality standards</w:t>
            </w:r>
          </w:p>
          <w:p w14:paraId="6D5EE5D5" w14:textId="77777777" w:rsidR="00AE7434" w:rsidRPr="007A56A5" w:rsidRDefault="00AE7434" w:rsidP="00C71C09">
            <w:pPr>
              <w:rPr>
                <w:sz w:val="22"/>
                <w:lang w:val="en-US"/>
              </w:rPr>
            </w:pPr>
            <w:r w:rsidRPr="007A56A5">
              <w:rPr>
                <w:sz w:val="22"/>
                <w:lang w:val="en-US"/>
              </w:rPr>
              <w:t>* Escalate the resolution of specific problems to the person in charge</w:t>
            </w:r>
          </w:p>
          <w:p w14:paraId="6CA40B92" w14:textId="77777777" w:rsidR="00AE7434" w:rsidRPr="007A56A5" w:rsidRDefault="00AE7434" w:rsidP="00C71C09">
            <w:pPr>
              <w:rPr>
                <w:sz w:val="22"/>
                <w:lang w:val="en-US"/>
              </w:rPr>
            </w:pPr>
            <w:r w:rsidRPr="007A56A5">
              <w:rPr>
                <w:sz w:val="22"/>
                <w:lang w:val="en-US"/>
              </w:rPr>
              <w:t>* 2nd Level support after the report of a failure</w:t>
            </w:r>
          </w:p>
          <w:p w14:paraId="6C5CCF28" w14:textId="77777777" w:rsidR="00AE7434" w:rsidRPr="007A56A5" w:rsidRDefault="00AE7434" w:rsidP="00C71C09">
            <w:pPr>
              <w:rPr>
                <w:sz w:val="22"/>
                <w:lang w:val="en-US"/>
              </w:rPr>
            </w:pPr>
            <w:r w:rsidRPr="007A56A5">
              <w:rPr>
                <w:sz w:val="22"/>
                <w:lang w:val="en-US"/>
              </w:rPr>
              <w:t xml:space="preserve">* Manage repairs, </w:t>
            </w:r>
            <w:proofErr w:type="gramStart"/>
            <w:r w:rsidRPr="007A56A5">
              <w:rPr>
                <w:sz w:val="22"/>
                <w:lang w:val="en-US"/>
              </w:rPr>
              <w:t>maintenance</w:t>
            </w:r>
            <w:proofErr w:type="gramEnd"/>
            <w:r w:rsidRPr="007A56A5">
              <w:rPr>
                <w:sz w:val="22"/>
                <w:lang w:val="en-US"/>
              </w:rPr>
              <w:t xml:space="preserve"> and asset control</w:t>
            </w:r>
          </w:p>
          <w:p w14:paraId="3F8419C2" w14:textId="4B55D07B" w:rsidR="00AE7434" w:rsidRPr="007A56A5" w:rsidRDefault="00AE7434" w:rsidP="00C71C09">
            <w:pPr>
              <w:rPr>
                <w:sz w:val="22"/>
                <w:lang w:val="en-US"/>
              </w:rPr>
            </w:pPr>
            <w:r w:rsidRPr="007A56A5">
              <w:rPr>
                <w:sz w:val="22"/>
                <w:lang w:val="en-US"/>
              </w:rPr>
              <w:t xml:space="preserve">* OTT and DTH system </w:t>
            </w:r>
            <w:r w:rsidR="007A56A5" w:rsidRPr="007A56A5">
              <w:rPr>
                <w:sz w:val="22"/>
                <w:lang w:val="en-US"/>
              </w:rPr>
              <w:t>supervision</w:t>
            </w:r>
          </w:p>
          <w:p w14:paraId="6A2A0151" w14:textId="139377B4" w:rsidR="007A56A5" w:rsidRDefault="007A56A5" w:rsidP="00AE7434">
            <w:pPr>
              <w:rPr>
                <w:sz w:val="22"/>
                <w:lang w:val="en-US"/>
              </w:rPr>
            </w:pPr>
          </w:p>
          <w:p w14:paraId="49DCF46D" w14:textId="77777777" w:rsidR="00AE7434" w:rsidRPr="007A56A5" w:rsidRDefault="00AE7434" w:rsidP="00AE7434">
            <w:pPr>
              <w:pStyle w:val="Ttulo4"/>
              <w:rPr>
                <w:bCs/>
                <w:sz w:val="22"/>
                <w:lang w:val="en-US"/>
              </w:rPr>
            </w:pPr>
            <w:r w:rsidRPr="007A56A5">
              <w:rPr>
                <w:bCs/>
                <w:sz w:val="22"/>
                <w:lang w:val="en-US"/>
              </w:rPr>
              <w:t>Lab Technician &amp; Supervisor</w:t>
            </w:r>
          </w:p>
          <w:p w14:paraId="3C99E858" w14:textId="77777777" w:rsidR="00AE7434" w:rsidRPr="007A56A5" w:rsidRDefault="00AE7434" w:rsidP="00AE7434">
            <w:pPr>
              <w:rPr>
                <w:sz w:val="22"/>
              </w:rPr>
            </w:pPr>
            <w:r w:rsidRPr="007A56A5">
              <w:rPr>
                <w:sz w:val="22"/>
              </w:rPr>
              <w:t xml:space="preserve">CORPOELEC </w:t>
            </w:r>
          </w:p>
          <w:p w14:paraId="77733D46" w14:textId="77777777" w:rsidR="00AE7434" w:rsidRPr="007A56A5" w:rsidRDefault="00AE7434" w:rsidP="00AE7434">
            <w:pPr>
              <w:rPr>
                <w:sz w:val="22"/>
              </w:rPr>
            </w:pPr>
            <w:r w:rsidRPr="007A56A5">
              <w:rPr>
                <w:sz w:val="22"/>
              </w:rPr>
              <w:t>Mar 2002 – Jun 2011</w:t>
            </w:r>
          </w:p>
          <w:p w14:paraId="1B02A74F" w14:textId="3EB02CDE" w:rsidR="00AE7434" w:rsidRDefault="00AE7434" w:rsidP="00AE7434">
            <w:pPr>
              <w:rPr>
                <w:sz w:val="22"/>
              </w:rPr>
            </w:pPr>
            <w:r w:rsidRPr="007A56A5">
              <w:rPr>
                <w:sz w:val="22"/>
              </w:rPr>
              <w:t>Caracas, Distrito Federal, Venezuela</w:t>
            </w:r>
          </w:p>
          <w:p w14:paraId="7DCF0DE7" w14:textId="77777777" w:rsidR="00CA70C4" w:rsidRPr="00CA70C4" w:rsidRDefault="00CA70C4" w:rsidP="00CA70C4">
            <w:pPr>
              <w:autoSpaceDE w:val="0"/>
              <w:autoSpaceDN w:val="0"/>
              <w:adjustRightInd w:val="0"/>
              <w:rPr>
                <w:rFonts w:cs="Century Gothic"/>
                <w:color w:val="000000"/>
                <w:sz w:val="22"/>
                <w:lang w:val="en-US"/>
              </w:rPr>
            </w:pPr>
            <w:r w:rsidRPr="00CA70C4">
              <w:rPr>
                <w:rFonts w:cs="Century Gothic"/>
                <w:color w:val="000000"/>
                <w:sz w:val="22"/>
                <w:lang w:val="en-US"/>
              </w:rPr>
              <w:t xml:space="preserve">* Dielectric tests </w:t>
            </w:r>
          </w:p>
          <w:p w14:paraId="0B5553E7" w14:textId="77777777" w:rsidR="00CA70C4" w:rsidRPr="00CA70C4" w:rsidRDefault="00CA70C4" w:rsidP="00CA70C4">
            <w:pPr>
              <w:autoSpaceDE w:val="0"/>
              <w:autoSpaceDN w:val="0"/>
              <w:adjustRightInd w:val="0"/>
              <w:rPr>
                <w:rFonts w:cs="Century Gothic"/>
                <w:color w:val="000000"/>
                <w:sz w:val="22"/>
                <w:lang w:val="en-US"/>
              </w:rPr>
            </w:pPr>
            <w:r w:rsidRPr="00CA70C4">
              <w:rPr>
                <w:rFonts w:cs="Century Gothic"/>
                <w:color w:val="000000"/>
                <w:sz w:val="22"/>
                <w:lang w:val="en-US"/>
              </w:rPr>
              <w:t xml:space="preserve">* New tools, </w:t>
            </w:r>
            <w:proofErr w:type="gramStart"/>
            <w:r w:rsidRPr="00CA70C4">
              <w:rPr>
                <w:rFonts w:cs="Century Gothic"/>
                <w:color w:val="000000"/>
                <w:sz w:val="22"/>
                <w:lang w:val="en-US"/>
              </w:rPr>
              <w:t>test</w:t>
            </w:r>
            <w:proofErr w:type="gramEnd"/>
            <w:r w:rsidRPr="00CA70C4">
              <w:rPr>
                <w:rFonts w:cs="Century Gothic"/>
                <w:color w:val="000000"/>
                <w:sz w:val="22"/>
                <w:lang w:val="en-US"/>
              </w:rPr>
              <w:t xml:space="preserve"> and organizational methods in the dielectric test laboratory </w:t>
            </w:r>
          </w:p>
          <w:p w14:paraId="63808308" w14:textId="77777777" w:rsidR="00CA70C4" w:rsidRPr="00CA70C4" w:rsidRDefault="00CA70C4" w:rsidP="00CA70C4">
            <w:pPr>
              <w:autoSpaceDE w:val="0"/>
              <w:autoSpaceDN w:val="0"/>
              <w:adjustRightInd w:val="0"/>
              <w:rPr>
                <w:rFonts w:cs="Century Gothic"/>
                <w:color w:val="000000"/>
                <w:sz w:val="22"/>
                <w:lang w:val="en-US"/>
              </w:rPr>
            </w:pPr>
            <w:r w:rsidRPr="00CA70C4">
              <w:rPr>
                <w:rFonts w:cs="Century Gothic"/>
                <w:color w:val="000000"/>
                <w:sz w:val="22"/>
                <w:lang w:val="en-US"/>
              </w:rPr>
              <w:t xml:space="preserve">* Standardization, </w:t>
            </w:r>
            <w:proofErr w:type="gramStart"/>
            <w:r w:rsidRPr="00CA70C4">
              <w:rPr>
                <w:rFonts w:cs="Century Gothic"/>
                <w:color w:val="000000"/>
                <w:sz w:val="22"/>
                <w:lang w:val="en-US"/>
              </w:rPr>
              <w:t>purchase</w:t>
            </w:r>
            <w:proofErr w:type="gramEnd"/>
            <w:r w:rsidRPr="00CA70C4">
              <w:rPr>
                <w:rFonts w:cs="Century Gothic"/>
                <w:color w:val="000000"/>
                <w:sz w:val="22"/>
                <w:lang w:val="en-US"/>
              </w:rPr>
              <w:t xml:space="preserve"> and auditing of the security equipment used in the corporation at the national level </w:t>
            </w:r>
          </w:p>
          <w:p w14:paraId="542FBA00" w14:textId="77777777" w:rsidR="00CA70C4" w:rsidRPr="00CA70C4" w:rsidRDefault="00CA70C4" w:rsidP="00CA70C4">
            <w:pPr>
              <w:autoSpaceDE w:val="0"/>
              <w:autoSpaceDN w:val="0"/>
              <w:adjustRightInd w:val="0"/>
              <w:rPr>
                <w:rFonts w:cs="Century Gothic"/>
                <w:color w:val="000000"/>
                <w:sz w:val="22"/>
                <w:lang w:val="en-US"/>
              </w:rPr>
            </w:pPr>
            <w:r w:rsidRPr="00CA70C4">
              <w:rPr>
                <w:rFonts w:cs="Century Gothic"/>
                <w:color w:val="000000"/>
                <w:sz w:val="22"/>
                <w:lang w:val="en-US"/>
              </w:rPr>
              <w:t xml:space="preserve">* Participation in safety seminar and courses as a speaker </w:t>
            </w:r>
          </w:p>
          <w:p w14:paraId="07B62342" w14:textId="45FF61A6" w:rsidR="00CA70C4" w:rsidRPr="00CA70C4" w:rsidRDefault="00CA70C4" w:rsidP="00CA70C4">
            <w:pPr>
              <w:rPr>
                <w:sz w:val="22"/>
                <w:lang w:val="en-US"/>
              </w:rPr>
            </w:pPr>
            <w:r w:rsidRPr="00CA70C4">
              <w:rPr>
                <w:rFonts w:cs="Century Gothic"/>
                <w:color w:val="000000"/>
                <w:sz w:val="22"/>
                <w:lang w:val="en-US"/>
              </w:rPr>
              <w:t>* Participation in security audits in different sectors of the corporation</w:t>
            </w:r>
          </w:p>
          <w:p w14:paraId="620B2772" w14:textId="77777777" w:rsidR="00DD7436" w:rsidRPr="00AE7434" w:rsidRDefault="00DD7436" w:rsidP="00CA70C4">
            <w:pPr>
              <w:rPr>
                <w:sz w:val="40"/>
                <w:szCs w:val="40"/>
                <w:lang w:val="en-US"/>
              </w:rPr>
            </w:pPr>
          </w:p>
        </w:tc>
      </w:tr>
      <w:tr w:rsidR="00DD7436" w:rsidRPr="00E45F9F" w14:paraId="211809E7" w14:textId="77777777" w:rsidTr="00DD7436">
        <w:tc>
          <w:tcPr>
            <w:tcW w:w="3600" w:type="dxa"/>
          </w:tcPr>
          <w:p w14:paraId="379AEEAA" w14:textId="77777777" w:rsidR="00DD7436" w:rsidRPr="00AE7434" w:rsidRDefault="00DD7436" w:rsidP="00DD7436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4DC2B72A" w14:textId="77777777" w:rsidR="00DD7436" w:rsidRPr="00AE7434" w:rsidRDefault="00DD7436" w:rsidP="00DD7436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470" w:type="dxa"/>
          </w:tcPr>
          <w:p w14:paraId="41F9A411" w14:textId="77777777" w:rsidR="00DD7436" w:rsidRPr="00AE7434" w:rsidRDefault="00DD7436" w:rsidP="00DD7436">
            <w:pPr>
              <w:rPr>
                <w:color w:val="FFFFFF" w:themeColor="background1"/>
                <w:lang w:val="en-US"/>
              </w:rPr>
            </w:pPr>
          </w:p>
        </w:tc>
      </w:tr>
    </w:tbl>
    <w:p w14:paraId="4483BF17" w14:textId="77777777" w:rsidR="0043117B" w:rsidRPr="00AE7434" w:rsidRDefault="00355F60" w:rsidP="00FE5A80">
      <w:pPr>
        <w:tabs>
          <w:tab w:val="left" w:pos="990"/>
        </w:tabs>
        <w:rPr>
          <w:lang w:val="en-US"/>
        </w:rPr>
      </w:pPr>
    </w:p>
    <w:sectPr w:rsidR="0043117B" w:rsidRPr="00AE7434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066DC" w14:textId="77777777" w:rsidR="00355F60" w:rsidRDefault="00355F60" w:rsidP="000C45FF">
      <w:r>
        <w:separator/>
      </w:r>
    </w:p>
  </w:endnote>
  <w:endnote w:type="continuationSeparator" w:id="0">
    <w:p w14:paraId="5CA515BB" w14:textId="77777777" w:rsidR="00355F60" w:rsidRDefault="00355F6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0C7DE" w14:textId="77777777" w:rsidR="00355F60" w:rsidRDefault="00355F60" w:rsidP="000C45FF">
      <w:r>
        <w:separator/>
      </w:r>
    </w:p>
  </w:footnote>
  <w:footnote w:type="continuationSeparator" w:id="0">
    <w:p w14:paraId="6A4C240E" w14:textId="77777777" w:rsidR="00355F60" w:rsidRDefault="00355F6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544CD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4C638BFB" wp14:editId="21FDFDE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92371956">
    <w:abstractNumId w:val="10"/>
  </w:num>
  <w:num w:numId="2" w16cid:durableId="2132942954">
    <w:abstractNumId w:val="11"/>
  </w:num>
  <w:num w:numId="3" w16cid:durableId="1893997358">
    <w:abstractNumId w:val="8"/>
  </w:num>
  <w:num w:numId="4" w16cid:durableId="1190948400">
    <w:abstractNumId w:val="3"/>
  </w:num>
  <w:num w:numId="5" w16cid:durableId="1746950672">
    <w:abstractNumId w:val="2"/>
  </w:num>
  <w:num w:numId="6" w16cid:durableId="1337071413">
    <w:abstractNumId w:val="1"/>
  </w:num>
  <w:num w:numId="7" w16cid:durableId="905342905">
    <w:abstractNumId w:val="0"/>
  </w:num>
  <w:num w:numId="8" w16cid:durableId="662782878">
    <w:abstractNumId w:val="9"/>
  </w:num>
  <w:num w:numId="9" w16cid:durableId="1799688153">
    <w:abstractNumId w:val="7"/>
  </w:num>
  <w:num w:numId="10" w16cid:durableId="646595496">
    <w:abstractNumId w:val="6"/>
  </w:num>
  <w:num w:numId="11" w16cid:durableId="1857188121">
    <w:abstractNumId w:val="5"/>
  </w:num>
  <w:num w:numId="12" w16cid:durableId="226114316">
    <w:abstractNumId w:val="4"/>
  </w:num>
  <w:num w:numId="13" w16cid:durableId="13031948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87"/>
    <w:rsid w:val="00036450"/>
    <w:rsid w:val="00073704"/>
    <w:rsid w:val="00075675"/>
    <w:rsid w:val="00094499"/>
    <w:rsid w:val="000C45FF"/>
    <w:rsid w:val="000E3FD1"/>
    <w:rsid w:val="000F5F7D"/>
    <w:rsid w:val="00112054"/>
    <w:rsid w:val="00133EA6"/>
    <w:rsid w:val="001424E5"/>
    <w:rsid w:val="0015043D"/>
    <w:rsid w:val="001525E1"/>
    <w:rsid w:val="00154806"/>
    <w:rsid w:val="00180329"/>
    <w:rsid w:val="0019001F"/>
    <w:rsid w:val="001A74A5"/>
    <w:rsid w:val="001B2ABD"/>
    <w:rsid w:val="001D1819"/>
    <w:rsid w:val="001E0391"/>
    <w:rsid w:val="001E1759"/>
    <w:rsid w:val="001F1ECC"/>
    <w:rsid w:val="0020756E"/>
    <w:rsid w:val="002400EB"/>
    <w:rsid w:val="002559EC"/>
    <w:rsid w:val="00256CF7"/>
    <w:rsid w:val="00264DE6"/>
    <w:rsid w:val="00265EBB"/>
    <w:rsid w:val="00281FD5"/>
    <w:rsid w:val="00291976"/>
    <w:rsid w:val="002D3CA3"/>
    <w:rsid w:val="0030481B"/>
    <w:rsid w:val="003156FC"/>
    <w:rsid w:val="003254B5"/>
    <w:rsid w:val="00355F60"/>
    <w:rsid w:val="0037121F"/>
    <w:rsid w:val="003A6B7D"/>
    <w:rsid w:val="003B06CA"/>
    <w:rsid w:val="003C513B"/>
    <w:rsid w:val="004071FC"/>
    <w:rsid w:val="004142CD"/>
    <w:rsid w:val="00445947"/>
    <w:rsid w:val="004561E8"/>
    <w:rsid w:val="004813B3"/>
    <w:rsid w:val="00496591"/>
    <w:rsid w:val="004C63E4"/>
    <w:rsid w:val="004C7452"/>
    <w:rsid w:val="004D3011"/>
    <w:rsid w:val="005051C1"/>
    <w:rsid w:val="005262AC"/>
    <w:rsid w:val="00527A0E"/>
    <w:rsid w:val="0059649E"/>
    <w:rsid w:val="005E39D5"/>
    <w:rsid w:val="00600670"/>
    <w:rsid w:val="0062123A"/>
    <w:rsid w:val="00646E75"/>
    <w:rsid w:val="006771D0"/>
    <w:rsid w:val="006C499D"/>
    <w:rsid w:val="0071229E"/>
    <w:rsid w:val="00715FCB"/>
    <w:rsid w:val="00734D19"/>
    <w:rsid w:val="00743101"/>
    <w:rsid w:val="0075631C"/>
    <w:rsid w:val="0076552C"/>
    <w:rsid w:val="007730E4"/>
    <w:rsid w:val="007775E1"/>
    <w:rsid w:val="007867A0"/>
    <w:rsid w:val="007927F5"/>
    <w:rsid w:val="007A35E9"/>
    <w:rsid w:val="007A56A5"/>
    <w:rsid w:val="007C3FFD"/>
    <w:rsid w:val="00802CA0"/>
    <w:rsid w:val="00840A94"/>
    <w:rsid w:val="0088493E"/>
    <w:rsid w:val="00897EE0"/>
    <w:rsid w:val="008C2D76"/>
    <w:rsid w:val="008C4C7C"/>
    <w:rsid w:val="008C5CED"/>
    <w:rsid w:val="008D448E"/>
    <w:rsid w:val="00925F52"/>
    <w:rsid w:val="009260CD"/>
    <w:rsid w:val="00952C25"/>
    <w:rsid w:val="009A09AC"/>
    <w:rsid w:val="009E3175"/>
    <w:rsid w:val="009F3F4F"/>
    <w:rsid w:val="00A15E2F"/>
    <w:rsid w:val="00A2118D"/>
    <w:rsid w:val="00A77360"/>
    <w:rsid w:val="00AD76E2"/>
    <w:rsid w:val="00AE07CA"/>
    <w:rsid w:val="00AE7434"/>
    <w:rsid w:val="00B12CE7"/>
    <w:rsid w:val="00B20152"/>
    <w:rsid w:val="00B359E4"/>
    <w:rsid w:val="00B57D98"/>
    <w:rsid w:val="00B70850"/>
    <w:rsid w:val="00B83D27"/>
    <w:rsid w:val="00BF1F7E"/>
    <w:rsid w:val="00C066B6"/>
    <w:rsid w:val="00C278C0"/>
    <w:rsid w:val="00C3524F"/>
    <w:rsid w:val="00C37BA1"/>
    <w:rsid w:val="00C4674C"/>
    <w:rsid w:val="00C506CF"/>
    <w:rsid w:val="00C5735E"/>
    <w:rsid w:val="00C71C09"/>
    <w:rsid w:val="00C72BED"/>
    <w:rsid w:val="00C946AF"/>
    <w:rsid w:val="00C9578B"/>
    <w:rsid w:val="00CA70C4"/>
    <w:rsid w:val="00CB0055"/>
    <w:rsid w:val="00CC0C6D"/>
    <w:rsid w:val="00D04BFE"/>
    <w:rsid w:val="00D2522B"/>
    <w:rsid w:val="00D422DE"/>
    <w:rsid w:val="00D43800"/>
    <w:rsid w:val="00D5459D"/>
    <w:rsid w:val="00DA1F4D"/>
    <w:rsid w:val="00DC3DBC"/>
    <w:rsid w:val="00DD172A"/>
    <w:rsid w:val="00DD7436"/>
    <w:rsid w:val="00E15B51"/>
    <w:rsid w:val="00E25A26"/>
    <w:rsid w:val="00E4381A"/>
    <w:rsid w:val="00E45F9F"/>
    <w:rsid w:val="00E55D74"/>
    <w:rsid w:val="00E57F87"/>
    <w:rsid w:val="00EE4C8D"/>
    <w:rsid w:val="00EF3647"/>
    <w:rsid w:val="00F22160"/>
    <w:rsid w:val="00F26F58"/>
    <w:rsid w:val="00F4546E"/>
    <w:rsid w:val="00F60274"/>
    <w:rsid w:val="00F77FB9"/>
    <w:rsid w:val="00F94526"/>
    <w:rsid w:val="00FA3D63"/>
    <w:rsid w:val="00FB06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D719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customStyle="1" w:styleId="y2iqfc">
    <w:name w:val="y2iqfc"/>
    <w:basedOn w:val="Fuentedeprrafopredeter"/>
    <w:rsid w:val="00E57F87"/>
  </w:style>
  <w:style w:type="paragraph" w:customStyle="1" w:styleId="visually-hidden">
    <w:name w:val="visually-hidden"/>
    <w:basedOn w:val="Normal"/>
    <w:rsid w:val="002075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customStyle="1" w:styleId="pv-entitysecondary-title">
    <w:name w:val="pv-entity__secondary-title"/>
    <w:basedOn w:val="Normal"/>
    <w:rsid w:val="002075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pv-entitysecondary-title1">
    <w:name w:val="pv-entity__secondary-title1"/>
    <w:basedOn w:val="Fuentedeprrafopredeter"/>
    <w:rsid w:val="0020756E"/>
  </w:style>
  <w:style w:type="character" w:customStyle="1" w:styleId="visually-hidden1">
    <w:name w:val="visually-hidden1"/>
    <w:basedOn w:val="Fuentedeprrafopredeter"/>
    <w:rsid w:val="0020756E"/>
  </w:style>
  <w:style w:type="character" w:customStyle="1" w:styleId="pv-entitybullet-item-v2">
    <w:name w:val="pv-entity__bullet-item-v2"/>
    <w:basedOn w:val="Fuentedeprrafopredeter"/>
    <w:rsid w:val="00207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1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813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canio\AppData\Local\Microsoft\Office\16.0\DTS\es-ES%7bEB36B61C-518B-4DF8-BA85-13ED1BE8D62F%7d\%7b05E1F9DC-02EC-4267-9A04-89109AA67CDE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{05E1F9DC-02EC-4267-9A04-89109AA67CDE}tf00546271_win32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2022-04-12T14:06:00Z</dcterms:created>
  <dcterms:modified xsi:type="dcterms:W3CDTF">2022-04-12T14:07:00Z</dcterms:modified>
</cp:coreProperties>
</file>